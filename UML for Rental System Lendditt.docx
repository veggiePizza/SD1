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6C3F" w:rsidRDefault="00F22EB6">
      <w:pPr>
        <w:pStyle w:val="Title"/>
      </w:pPr>
      <w:r>
        <w:t>UML for Rental System Lendditt</w:t>
      </w:r>
    </w:p>
    <w:p w:rsidR="00F22EB6" w:rsidRDefault="00F22EB6" w:rsidP="00F22EB6"/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User Roles</w:t>
      </w:r>
    </w:p>
    <w:p w:rsidR="00F22EB6" w:rsidRPr="00F22EB6" w:rsidRDefault="00F22EB6" w:rsidP="00F22EB6">
      <w:pPr>
        <w:numPr>
          <w:ilvl w:val="0"/>
          <w:numId w:val="14"/>
        </w:numPr>
      </w:pPr>
      <w:r w:rsidRPr="00F22EB6">
        <w:rPr>
          <w:b/>
          <w:bCs/>
        </w:rPr>
        <w:t>General User (Renter/Owner)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Browse available tools.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Filter tools based on categories, location, availability, price, and condition.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View tool details, ratings, reviews, and rental history.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View their own past and ongoing rentals.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Schedule and rent a tool.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Set rental duration (daily, weekly, monthly).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Communicate with tool owners via in-app messaging.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View and cancel upcoming rentals.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Manage payment information and make payments securely.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Rate and review rented tools after returning.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Receive notifications (rental confirmations, cancellations, reminders).</w:t>
      </w:r>
    </w:p>
    <w:p w:rsidR="00F22EB6" w:rsidRPr="00F22EB6" w:rsidRDefault="00F22EB6" w:rsidP="00F22EB6">
      <w:pPr>
        <w:numPr>
          <w:ilvl w:val="0"/>
          <w:numId w:val="14"/>
        </w:numPr>
      </w:pPr>
      <w:r w:rsidRPr="00F22EB6">
        <w:rPr>
          <w:b/>
          <w:bCs/>
        </w:rPr>
        <w:t>Tool Owner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List a tool for rent with detailed descriptions (condition, features, price).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Set availability calendar for their tool.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Approve or reject rental requests.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Receive notifications when a tool is rented or returned.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Set pricing for daily, weekly, or monthly rates.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Track tools rented out and manage payments.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Communicate with renters.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lastRenderedPageBreak/>
        <w:t>View reviews and ratings of their tools.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Remove or update tool listings.</w:t>
      </w:r>
    </w:p>
    <w:p w:rsidR="00F22EB6" w:rsidRPr="00F22EB6" w:rsidRDefault="00F22EB6" w:rsidP="00F22EB6">
      <w:pPr>
        <w:numPr>
          <w:ilvl w:val="0"/>
          <w:numId w:val="14"/>
        </w:numPr>
      </w:pPr>
      <w:r w:rsidRPr="00F22EB6">
        <w:rPr>
          <w:b/>
          <w:bCs/>
        </w:rPr>
        <w:t>Administrator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Monitor tool listings and user activity.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Handle disputes between renters and tool owners.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View analytics on app usage, tool rentals, etc.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Manage fraud detection and blacklist users if needed.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Resolve payment issues or disputes.</w:t>
      </w:r>
    </w:p>
    <w:p w:rsidR="00F22EB6" w:rsidRPr="00F22EB6" w:rsidRDefault="00F22EB6" w:rsidP="00F22EB6">
      <w:pPr>
        <w:numPr>
          <w:ilvl w:val="1"/>
          <w:numId w:val="14"/>
        </w:numPr>
      </w:pPr>
      <w:r w:rsidRPr="00F22EB6">
        <w:t>Enforce cancellation policies.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User Requirements: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Tool Listing and Availability</w:t>
      </w:r>
    </w:p>
    <w:p w:rsidR="00F22EB6" w:rsidRPr="00F22EB6" w:rsidRDefault="00F22EB6" w:rsidP="00F22EB6">
      <w:pPr>
        <w:numPr>
          <w:ilvl w:val="0"/>
          <w:numId w:val="15"/>
        </w:numPr>
      </w:pPr>
      <w:r w:rsidRPr="00F22EB6">
        <w:t>Users can list tools with:</w:t>
      </w:r>
    </w:p>
    <w:p w:rsidR="00F22EB6" w:rsidRPr="00F22EB6" w:rsidRDefault="00F22EB6" w:rsidP="00F22EB6">
      <w:pPr>
        <w:numPr>
          <w:ilvl w:val="1"/>
          <w:numId w:val="15"/>
        </w:numPr>
      </w:pPr>
      <w:r w:rsidRPr="00F22EB6">
        <w:t>Tool name, images, description, category.</w:t>
      </w:r>
    </w:p>
    <w:p w:rsidR="00F22EB6" w:rsidRPr="00F22EB6" w:rsidRDefault="00F22EB6" w:rsidP="00F22EB6">
      <w:pPr>
        <w:numPr>
          <w:ilvl w:val="1"/>
          <w:numId w:val="15"/>
        </w:numPr>
      </w:pPr>
      <w:r w:rsidRPr="00F22EB6">
        <w:t>Tool condition (new, like new, used).</w:t>
      </w:r>
    </w:p>
    <w:p w:rsidR="00F22EB6" w:rsidRPr="00F22EB6" w:rsidRDefault="00F22EB6" w:rsidP="00F22EB6">
      <w:pPr>
        <w:numPr>
          <w:ilvl w:val="1"/>
          <w:numId w:val="15"/>
        </w:numPr>
      </w:pPr>
      <w:r w:rsidRPr="00F22EB6">
        <w:t>Rental price (per day, week, month).</w:t>
      </w:r>
    </w:p>
    <w:p w:rsidR="00F22EB6" w:rsidRPr="00F22EB6" w:rsidRDefault="00F22EB6" w:rsidP="00F22EB6">
      <w:pPr>
        <w:numPr>
          <w:ilvl w:val="1"/>
          <w:numId w:val="15"/>
        </w:numPr>
      </w:pPr>
      <w:r w:rsidRPr="00F22EB6">
        <w:t>Availability calendar (block certain dates).</w:t>
      </w:r>
    </w:p>
    <w:p w:rsidR="00F22EB6" w:rsidRPr="00F22EB6" w:rsidRDefault="00F22EB6" w:rsidP="00F22EB6">
      <w:pPr>
        <w:numPr>
          <w:ilvl w:val="1"/>
          <w:numId w:val="15"/>
        </w:numPr>
      </w:pPr>
      <w:r w:rsidRPr="00F22EB6">
        <w:t>Security deposit amount (optional).</w:t>
      </w:r>
    </w:p>
    <w:p w:rsidR="00F22EB6" w:rsidRPr="00F22EB6" w:rsidRDefault="00F22EB6" w:rsidP="00F22EB6">
      <w:pPr>
        <w:numPr>
          <w:ilvl w:val="1"/>
          <w:numId w:val="15"/>
        </w:numPr>
      </w:pPr>
      <w:r w:rsidRPr="00F22EB6">
        <w:t>Delivery/pickup method and fees (if applicable).</w:t>
      </w:r>
    </w:p>
    <w:p w:rsidR="00F22EB6" w:rsidRPr="00F22EB6" w:rsidRDefault="00F22EB6" w:rsidP="00F22EB6">
      <w:pPr>
        <w:numPr>
          <w:ilvl w:val="0"/>
          <w:numId w:val="15"/>
        </w:numPr>
      </w:pPr>
      <w:r w:rsidRPr="00F22EB6">
        <w:rPr>
          <w:b/>
          <w:bCs/>
        </w:rPr>
        <w:t>Edge Cases:</w:t>
      </w:r>
    </w:p>
    <w:p w:rsidR="00F22EB6" w:rsidRPr="00F22EB6" w:rsidRDefault="00F22EB6" w:rsidP="00F22EB6">
      <w:pPr>
        <w:numPr>
          <w:ilvl w:val="1"/>
          <w:numId w:val="15"/>
        </w:numPr>
      </w:pPr>
      <w:r w:rsidRPr="00F22EB6">
        <w:t>Tool listed with inaccurate description (requires reporting/flagging system).</w:t>
      </w:r>
    </w:p>
    <w:p w:rsidR="00F22EB6" w:rsidRPr="00F22EB6" w:rsidRDefault="00F22EB6" w:rsidP="00F22EB6">
      <w:pPr>
        <w:numPr>
          <w:ilvl w:val="1"/>
          <w:numId w:val="15"/>
        </w:numPr>
      </w:pPr>
      <w:r w:rsidRPr="00F22EB6">
        <w:t>Tool already booked on selected dates (availability update on real-time).</w:t>
      </w:r>
    </w:p>
    <w:p w:rsidR="00F22EB6" w:rsidRPr="00F22EB6" w:rsidRDefault="00F22EB6" w:rsidP="00F22EB6">
      <w:pPr>
        <w:numPr>
          <w:ilvl w:val="1"/>
          <w:numId w:val="15"/>
        </w:numPr>
      </w:pPr>
      <w:r w:rsidRPr="00F22EB6">
        <w:t>Tool owner does not update the availability calendar (auto-prompt to owners).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Rental Scheduling and Request</w:t>
      </w:r>
    </w:p>
    <w:p w:rsidR="00F22EB6" w:rsidRPr="00F22EB6" w:rsidRDefault="00F22EB6" w:rsidP="00F22EB6">
      <w:pPr>
        <w:numPr>
          <w:ilvl w:val="0"/>
          <w:numId w:val="16"/>
        </w:numPr>
      </w:pPr>
      <w:r w:rsidRPr="00F22EB6">
        <w:lastRenderedPageBreak/>
        <w:t>Users can:</w:t>
      </w:r>
    </w:p>
    <w:p w:rsidR="00F22EB6" w:rsidRPr="00F22EB6" w:rsidRDefault="00F22EB6" w:rsidP="00F22EB6">
      <w:pPr>
        <w:numPr>
          <w:ilvl w:val="1"/>
          <w:numId w:val="16"/>
        </w:numPr>
      </w:pPr>
      <w:r w:rsidRPr="00F22EB6">
        <w:t>Schedule tool rental for specific dates and times.</w:t>
      </w:r>
    </w:p>
    <w:p w:rsidR="00F22EB6" w:rsidRPr="00F22EB6" w:rsidRDefault="00F22EB6" w:rsidP="00F22EB6">
      <w:pPr>
        <w:numPr>
          <w:ilvl w:val="1"/>
          <w:numId w:val="16"/>
        </w:numPr>
      </w:pPr>
      <w:r w:rsidRPr="00F22EB6">
        <w:t>View conflicting bookings if a tool is unavailable.</w:t>
      </w:r>
    </w:p>
    <w:p w:rsidR="00F22EB6" w:rsidRPr="00F22EB6" w:rsidRDefault="00F22EB6" w:rsidP="00F22EB6">
      <w:pPr>
        <w:numPr>
          <w:ilvl w:val="1"/>
          <w:numId w:val="16"/>
        </w:numPr>
      </w:pPr>
      <w:r w:rsidRPr="00F22EB6">
        <w:t>Receive booking confirmation from the owner.</w:t>
      </w:r>
    </w:p>
    <w:p w:rsidR="00F22EB6" w:rsidRPr="00F22EB6" w:rsidRDefault="00F22EB6" w:rsidP="00F22EB6">
      <w:pPr>
        <w:numPr>
          <w:ilvl w:val="1"/>
          <w:numId w:val="16"/>
        </w:numPr>
      </w:pPr>
      <w:r w:rsidRPr="00F22EB6">
        <w:t>Cancel rental request before approval by owner.</w:t>
      </w:r>
    </w:p>
    <w:p w:rsidR="00F22EB6" w:rsidRPr="00F22EB6" w:rsidRDefault="00F22EB6" w:rsidP="00F22EB6">
      <w:pPr>
        <w:numPr>
          <w:ilvl w:val="0"/>
          <w:numId w:val="16"/>
        </w:numPr>
      </w:pPr>
      <w:r w:rsidRPr="00F22EB6">
        <w:rPr>
          <w:b/>
          <w:bCs/>
        </w:rPr>
        <w:t>Edge Cases:</w:t>
      </w:r>
    </w:p>
    <w:p w:rsidR="00F22EB6" w:rsidRPr="00F22EB6" w:rsidRDefault="00F22EB6" w:rsidP="00F22EB6">
      <w:pPr>
        <w:numPr>
          <w:ilvl w:val="1"/>
          <w:numId w:val="16"/>
        </w:numPr>
      </w:pPr>
      <w:r w:rsidRPr="00F22EB6">
        <w:t>Renter cancels the request after approval (cancellation fee or deposit forfeiture?).</w:t>
      </w:r>
    </w:p>
    <w:p w:rsidR="00F22EB6" w:rsidRPr="00F22EB6" w:rsidRDefault="00F22EB6" w:rsidP="00F22EB6">
      <w:pPr>
        <w:numPr>
          <w:ilvl w:val="1"/>
          <w:numId w:val="16"/>
        </w:numPr>
      </w:pPr>
      <w:r w:rsidRPr="00F22EB6">
        <w:t>Tool owner delays approving a rental request (automatic expiration of request after X hours).</w:t>
      </w:r>
    </w:p>
    <w:p w:rsidR="00F22EB6" w:rsidRPr="00F22EB6" w:rsidRDefault="00F22EB6" w:rsidP="00F22EB6">
      <w:pPr>
        <w:numPr>
          <w:ilvl w:val="1"/>
          <w:numId w:val="16"/>
        </w:numPr>
      </w:pPr>
      <w:r w:rsidRPr="00F22EB6">
        <w:t>Double-booking due to delays in calendar sync.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Payments and Security</w:t>
      </w:r>
    </w:p>
    <w:p w:rsidR="00F22EB6" w:rsidRPr="00F22EB6" w:rsidRDefault="00F22EB6" w:rsidP="00F22EB6">
      <w:pPr>
        <w:numPr>
          <w:ilvl w:val="0"/>
          <w:numId w:val="17"/>
        </w:numPr>
      </w:pPr>
      <w:r w:rsidRPr="00F22EB6">
        <w:t>Users pay for rentals through secure gateways (credit/debit cards, e-wallets).</w:t>
      </w:r>
    </w:p>
    <w:p w:rsidR="00F22EB6" w:rsidRPr="00F22EB6" w:rsidRDefault="00F22EB6" w:rsidP="00F22EB6">
      <w:pPr>
        <w:numPr>
          <w:ilvl w:val="0"/>
          <w:numId w:val="17"/>
        </w:numPr>
      </w:pPr>
      <w:r w:rsidRPr="00F22EB6">
        <w:t>Option for tool owners to ask for a security deposit.</w:t>
      </w:r>
    </w:p>
    <w:p w:rsidR="00F22EB6" w:rsidRPr="00F22EB6" w:rsidRDefault="00F22EB6" w:rsidP="00F22EB6">
      <w:pPr>
        <w:numPr>
          <w:ilvl w:val="0"/>
          <w:numId w:val="17"/>
        </w:numPr>
      </w:pPr>
      <w:r w:rsidRPr="00F22EB6">
        <w:t>Payment release to owner upon successful rental completion.</w:t>
      </w:r>
    </w:p>
    <w:p w:rsidR="00F22EB6" w:rsidRPr="00F22EB6" w:rsidRDefault="00F22EB6" w:rsidP="00F22EB6">
      <w:pPr>
        <w:numPr>
          <w:ilvl w:val="0"/>
          <w:numId w:val="17"/>
        </w:numPr>
      </w:pPr>
      <w:r w:rsidRPr="00F22EB6">
        <w:t>Refund process for cancellations or damaged tools.</w:t>
      </w:r>
    </w:p>
    <w:p w:rsidR="00F22EB6" w:rsidRPr="00F22EB6" w:rsidRDefault="00F22EB6" w:rsidP="00F22EB6">
      <w:pPr>
        <w:numPr>
          <w:ilvl w:val="0"/>
          <w:numId w:val="17"/>
        </w:numPr>
      </w:pPr>
      <w:r w:rsidRPr="00F22EB6">
        <w:rPr>
          <w:b/>
          <w:bCs/>
        </w:rPr>
        <w:t>Edge Cases:</w:t>
      </w:r>
    </w:p>
    <w:p w:rsidR="00F22EB6" w:rsidRPr="00F22EB6" w:rsidRDefault="00F22EB6" w:rsidP="00F22EB6">
      <w:pPr>
        <w:numPr>
          <w:ilvl w:val="1"/>
          <w:numId w:val="17"/>
        </w:numPr>
      </w:pPr>
      <w:r w:rsidRPr="00F22EB6">
        <w:t>Payment gateway failure (retry payment process or offer alternate method).</w:t>
      </w:r>
    </w:p>
    <w:p w:rsidR="00F22EB6" w:rsidRPr="00F22EB6" w:rsidRDefault="00F22EB6" w:rsidP="00F22EB6">
      <w:pPr>
        <w:numPr>
          <w:ilvl w:val="1"/>
          <w:numId w:val="17"/>
        </w:numPr>
      </w:pPr>
      <w:r w:rsidRPr="00F22EB6">
        <w:t>Dispute over tool damage (involvement of admin for mediation).</w:t>
      </w:r>
    </w:p>
    <w:p w:rsidR="00F22EB6" w:rsidRPr="00F22EB6" w:rsidRDefault="00F22EB6" w:rsidP="00F22EB6">
      <w:pPr>
        <w:numPr>
          <w:ilvl w:val="1"/>
          <w:numId w:val="17"/>
        </w:numPr>
      </w:pPr>
      <w:r w:rsidRPr="00F22EB6">
        <w:t>Renter refuses to return the tool (reporting system, penalties).</w:t>
      </w:r>
    </w:p>
    <w:p w:rsidR="00F22EB6" w:rsidRPr="00F22EB6" w:rsidRDefault="00F22EB6" w:rsidP="00F22EB6">
      <w:pPr>
        <w:numPr>
          <w:ilvl w:val="1"/>
          <w:numId w:val="17"/>
        </w:numPr>
      </w:pPr>
      <w:r w:rsidRPr="00F22EB6">
        <w:t>Tool is returned late (late fees).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User Profiles and History</w:t>
      </w:r>
    </w:p>
    <w:p w:rsidR="00F22EB6" w:rsidRPr="00F22EB6" w:rsidRDefault="00F22EB6" w:rsidP="00F22EB6">
      <w:pPr>
        <w:numPr>
          <w:ilvl w:val="0"/>
          <w:numId w:val="18"/>
        </w:numPr>
      </w:pPr>
      <w:r w:rsidRPr="00F22EB6">
        <w:t>Each user has a profile displaying:</w:t>
      </w:r>
    </w:p>
    <w:p w:rsidR="00F22EB6" w:rsidRPr="00F22EB6" w:rsidRDefault="00F22EB6" w:rsidP="00F22EB6">
      <w:pPr>
        <w:numPr>
          <w:ilvl w:val="1"/>
          <w:numId w:val="18"/>
        </w:numPr>
      </w:pPr>
      <w:r w:rsidRPr="00F22EB6">
        <w:t>Personal info (name, contact details, photo).</w:t>
      </w:r>
    </w:p>
    <w:p w:rsidR="00F22EB6" w:rsidRPr="00F22EB6" w:rsidRDefault="00F22EB6" w:rsidP="00F22EB6">
      <w:pPr>
        <w:numPr>
          <w:ilvl w:val="1"/>
          <w:numId w:val="18"/>
        </w:numPr>
      </w:pPr>
      <w:r w:rsidRPr="00F22EB6">
        <w:lastRenderedPageBreak/>
        <w:t>Tool rental history (rented and listed tools).</w:t>
      </w:r>
    </w:p>
    <w:p w:rsidR="00F22EB6" w:rsidRPr="00F22EB6" w:rsidRDefault="00F22EB6" w:rsidP="00F22EB6">
      <w:pPr>
        <w:numPr>
          <w:ilvl w:val="1"/>
          <w:numId w:val="18"/>
        </w:numPr>
      </w:pPr>
      <w:r w:rsidRPr="00F22EB6">
        <w:t>Ratings and reviews from other users.</w:t>
      </w:r>
    </w:p>
    <w:p w:rsidR="00F22EB6" w:rsidRPr="00F22EB6" w:rsidRDefault="00F22EB6" w:rsidP="00F22EB6">
      <w:pPr>
        <w:numPr>
          <w:ilvl w:val="0"/>
          <w:numId w:val="18"/>
        </w:numPr>
      </w:pPr>
      <w:r w:rsidRPr="00F22EB6">
        <w:rPr>
          <w:b/>
          <w:bCs/>
        </w:rPr>
        <w:t>Edge Cases:</w:t>
      </w:r>
    </w:p>
    <w:p w:rsidR="00F22EB6" w:rsidRPr="00F22EB6" w:rsidRDefault="00F22EB6" w:rsidP="00F22EB6">
      <w:pPr>
        <w:numPr>
          <w:ilvl w:val="1"/>
          <w:numId w:val="18"/>
        </w:numPr>
      </w:pPr>
      <w:r w:rsidRPr="00F22EB6">
        <w:t>User account gets hacked (secure login with 2FA, password recovery).</w:t>
      </w:r>
    </w:p>
    <w:p w:rsidR="00F22EB6" w:rsidRPr="00F22EB6" w:rsidRDefault="00F22EB6" w:rsidP="00F22EB6">
      <w:pPr>
        <w:numPr>
          <w:ilvl w:val="1"/>
          <w:numId w:val="18"/>
        </w:numPr>
      </w:pPr>
      <w:r w:rsidRPr="00F22EB6">
        <w:t>Misuse of profiles for fraudulent purposes (reporting system, admin intervention).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Ratings and Reviews</w:t>
      </w:r>
    </w:p>
    <w:p w:rsidR="00F22EB6" w:rsidRPr="00F22EB6" w:rsidRDefault="00F22EB6" w:rsidP="00F22EB6">
      <w:pPr>
        <w:numPr>
          <w:ilvl w:val="0"/>
          <w:numId w:val="19"/>
        </w:numPr>
      </w:pPr>
      <w:r w:rsidRPr="00F22EB6">
        <w:t>After a rental, both parties can rate each other (star rating) and leave reviews.</w:t>
      </w:r>
    </w:p>
    <w:p w:rsidR="00F22EB6" w:rsidRPr="00F22EB6" w:rsidRDefault="00F22EB6" w:rsidP="00F22EB6">
      <w:pPr>
        <w:numPr>
          <w:ilvl w:val="0"/>
          <w:numId w:val="19"/>
        </w:numPr>
      </w:pPr>
      <w:r w:rsidRPr="00F22EB6">
        <w:t>Reviews can be flagged if inappropriate.</w:t>
      </w:r>
    </w:p>
    <w:p w:rsidR="00F22EB6" w:rsidRPr="00F22EB6" w:rsidRDefault="00F22EB6" w:rsidP="00F22EB6">
      <w:pPr>
        <w:numPr>
          <w:ilvl w:val="0"/>
          <w:numId w:val="19"/>
        </w:numPr>
      </w:pPr>
      <w:r w:rsidRPr="00F22EB6">
        <w:rPr>
          <w:b/>
          <w:bCs/>
        </w:rPr>
        <w:t>Edge Cases:</w:t>
      </w:r>
    </w:p>
    <w:p w:rsidR="00F22EB6" w:rsidRPr="00F22EB6" w:rsidRDefault="00F22EB6" w:rsidP="00F22EB6">
      <w:pPr>
        <w:numPr>
          <w:ilvl w:val="1"/>
          <w:numId w:val="19"/>
        </w:numPr>
      </w:pPr>
      <w:r w:rsidRPr="00F22EB6">
        <w:t>False reviews (allow dispute/flagging for review content).</w:t>
      </w:r>
    </w:p>
    <w:p w:rsidR="00F22EB6" w:rsidRPr="00F22EB6" w:rsidRDefault="00F22EB6" w:rsidP="00F22EB6">
      <w:pPr>
        <w:numPr>
          <w:ilvl w:val="1"/>
          <w:numId w:val="19"/>
        </w:numPr>
      </w:pPr>
      <w:r w:rsidRPr="00F22EB6">
        <w:t>No reviews from either party (automatic reminders).</w:t>
      </w:r>
    </w:p>
    <w:p w:rsidR="00F22EB6" w:rsidRPr="00F22EB6" w:rsidRDefault="00F22EB6" w:rsidP="00F22EB6">
      <w:pPr>
        <w:numPr>
          <w:ilvl w:val="1"/>
          <w:numId w:val="19"/>
        </w:numPr>
      </w:pPr>
      <w:r w:rsidRPr="00F22EB6">
        <w:t>Manipulation of ratings (monitor for fake accounts or collaborations).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Communication and Notifications</w:t>
      </w:r>
    </w:p>
    <w:p w:rsidR="00F22EB6" w:rsidRPr="00F22EB6" w:rsidRDefault="00F22EB6" w:rsidP="00F22EB6">
      <w:pPr>
        <w:numPr>
          <w:ilvl w:val="0"/>
          <w:numId w:val="20"/>
        </w:numPr>
      </w:pPr>
      <w:r w:rsidRPr="00F22EB6">
        <w:t>In-app messaging for renters and owners to communicate.</w:t>
      </w:r>
    </w:p>
    <w:p w:rsidR="00F22EB6" w:rsidRPr="00F22EB6" w:rsidRDefault="00F22EB6" w:rsidP="00F22EB6">
      <w:pPr>
        <w:numPr>
          <w:ilvl w:val="0"/>
          <w:numId w:val="20"/>
        </w:numPr>
      </w:pPr>
      <w:r w:rsidRPr="00F22EB6">
        <w:t>Notifications for:</w:t>
      </w:r>
    </w:p>
    <w:p w:rsidR="00F22EB6" w:rsidRPr="00F22EB6" w:rsidRDefault="00F22EB6" w:rsidP="00F22EB6">
      <w:pPr>
        <w:numPr>
          <w:ilvl w:val="1"/>
          <w:numId w:val="20"/>
        </w:numPr>
      </w:pPr>
      <w:r w:rsidRPr="00F22EB6">
        <w:t>Rental requests, confirmations, cancellations.</w:t>
      </w:r>
    </w:p>
    <w:p w:rsidR="00F22EB6" w:rsidRPr="00F22EB6" w:rsidRDefault="00F22EB6" w:rsidP="00F22EB6">
      <w:pPr>
        <w:numPr>
          <w:ilvl w:val="1"/>
          <w:numId w:val="20"/>
        </w:numPr>
      </w:pPr>
      <w:r w:rsidRPr="00F22EB6">
        <w:t>Rental reminders (pick-up/drop-off times).</w:t>
      </w:r>
    </w:p>
    <w:p w:rsidR="00F22EB6" w:rsidRPr="00F22EB6" w:rsidRDefault="00F22EB6" w:rsidP="00F22EB6">
      <w:pPr>
        <w:numPr>
          <w:ilvl w:val="1"/>
          <w:numId w:val="20"/>
        </w:numPr>
      </w:pPr>
      <w:r w:rsidRPr="00F22EB6">
        <w:t>New reviews or ratings.</w:t>
      </w:r>
    </w:p>
    <w:p w:rsidR="00F22EB6" w:rsidRPr="00F22EB6" w:rsidRDefault="00F22EB6" w:rsidP="00F22EB6">
      <w:pPr>
        <w:numPr>
          <w:ilvl w:val="0"/>
          <w:numId w:val="20"/>
        </w:numPr>
      </w:pPr>
      <w:r w:rsidRPr="00F22EB6">
        <w:rPr>
          <w:b/>
          <w:bCs/>
        </w:rPr>
        <w:t>Edge Cases:</w:t>
      </w:r>
    </w:p>
    <w:p w:rsidR="00F22EB6" w:rsidRPr="00F22EB6" w:rsidRDefault="00F22EB6" w:rsidP="00F22EB6">
      <w:pPr>
        <w:numPr>
          <w:ilvl w:val="1"/>
          <w:numId w:val="20"/>
        </w:numPr>
      </w:pPr>
      <w:r w:rsidRPr="00F22EB6">
        <w:t>Spam messages (limits on message frequency, report system).</w:t>
      </w:r>
    </w:p>
    <w:p w:rsidR="00F22EB6" w:rsidRPr="00F22EB6" w:rsidRDefault="00F22EB6" w:rsidP="00F22EB6">
      <w:pPr>
        <w:numPr>
          <w:ilvl w:val="1"/>
          <w:numId w:val="20"/>
        </w:numPr>
      </w:pPr>
      <w:r w:rsidRPr="00F22EB6">
        <w:t>User ignores important notifications (force push notifications or app prompts).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Tool Pickup/Delivery</w:t>
      </w:r>
    </w:p>
    <w:p w:rsidR="00F22EB6" w:rsidRPr="00F22EB6" w:rsidRDefault="00F22EB6" w:rsidP="00F22EB6">
      <w:pPr>
        <w:numPr>
          <w:ilvl w:val="0"/>
          <w:numId w:val="21"/>
        </w:numPr>
      </w:pPr>
      <w:r w:rsidRPr="00F22EB6">
        <w:t>Tools can be picked up by the renter or delivered by the owner (if available).</w:t>
      </w:r>
    </w:p>
    <w:p w:rsidR="00F22EB6" w:rsidRPr="00F22EB6" w:rsidRDefault="00F22EB6" w:rsidP="00F22EB6">
      <w:pPr>
        <w:numPr>
          <w:ilvl w:val="0"/>
          <w:numId w:val="21"/>
        </w:numPr>
      </w:pPr>
      <w:r w:rsidRPr="00F22EB6">
        <w:lastRenderedPageBreak/>
        <w:t>Option to set delivery fees.</w:t>
      </w:r>
    </w:p>
    <w:p w:rsidR="00F22EB6" w:rsidRPr="00F22EB6" w:rsidRDefault="00F22EB6" w:rsidP="00F22EB6">
      <w:pPr>
        <w:numPr>
          <w:ilvl w:val="0"/>
          <w:numId w:val="21"/>
        </w:numPr>
      </w:pPr>
      <w:r w:rsidRPr="00F22EB6">
        <w:rPr>
          <w:b/>
          <w:bCs/>
        </w:rPr>
        <w:t>Edge Cases:</w:t>
      </w:r>
    </w:p>
    <w:p w:rsidR="00F22EB6" w:rsidRPr="00F22EB6" w:rsidRDefault="00F22EB6" w:rsidP="00F22EB6">
      <w:pPr>
        <w:numPr>
          <w:ilvl w:val="1"/>
          <w:numId w:val="21"/>
        </w:numPr>
      </w:pPr>
      <w:r w:rsidRPr="00F22EB6">
        <w:t>Tool gets lost or damaged during delivery (insurance or deposit handling).</w:t>
      </w:r>
    </w:p>
    <w:p w:rsidR="00F22EB6" w:rsidRPr="00F22EB6" w:rsidRDefault="00F22EB6" w:rsidP="00F22EB6">
      <w:pPr>
        <w:numPr>
          <w:ilvl w:val="1"/>
          <w:numId w:val="21"/>
        </w:numPr>
      </w:pPr>
      <w:r w:rsidRPr="00F22EB6">
        <w:t>Renter doesn’t pick up the tool on time (penalties, auto-cancellation).</w:t>
      </w:r>
    </w:p>
    <w:p w:rsidR="00F22EB6" w:rsidRPr="00F22EB6" w:rsidRDefault="00F22EB6" w:rsidP="00F22EB6">
      <w:pPr>
        <w:numPr>
          <w:ilvl w:val="1"/>
          <w:numId w:val="21"/>
        </w:numPr>
      </w:pPr>
      <w:r w:rsidRPr="00F22EB6">
        <w:t>Tool owner refuses to deliver (penalties for non-compliance).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Rental Disputes and Issues</w:t>
      </w:r>
    </w:p>
    <w:p w:rsidR="00F22EB6" w:rsidRPr="00F22EB6" w:rsidRDefault="00F22EB6" w:rsidP="00F22EB6">
      <w:pPr>
        <w:numPr>
          <w:ilvl w:val="0"/>
          <w:numId w:val="22"/>
        </w:numPr>
      </w:pPr>
      <w:r w:rsidRPr="00F22EB6">
        <w:t>Report system for disputes over tool condition, delays, or damages.</w:t>
      </w:r>
    </w:p>
    <w:p w:rsidR="00F22EB6" w:rsidRPr="00F22EB6" w:rsidRDefault="00F22EB6" w:rsidP="00F22EB6">
      <w:pPr>
        <w:numPr>
          <w:ilvl w:val="0"/>
          <w:numId w:val="22"/>
        </w:numPr>
      </w:pPr>
      <w:r w:rsidRPr="00F22EB6">
        <w:t>Admins mediate and make decisions on disputes.</w:t>
      </w:r>
    </w:p>
    <w:p w:rsidR="00F22EB6" w:rsidRPr="00F22EB6" w:rsidRDefault="00F22EB6" w:rsidP="00F22EB6">
      <w:pPr>
        <w:numPr>
          <w:ilvl w:val="0"/>
          <w:numId w:val="22"/>
        </w:numPr>
      </w:pPr>
      <w:r w:rsidRPr="00F22EB6">
        <w:t>Refund policy for unsatisfactory rentals.</w:t>
      </w:r>
    </w:p>
    <w:p w:rsidR="00F22EB6" w:rsidRPr="00F22EB6" w:rsidRDefault="00F22EB6" w:rsidP="00F22EB6">
      <w:pPr>
        <w:numPr>
          <w:ilvl w:val="0"/>
          <w:numId w:val="22"/>
        </w:numPr>
      </w:pPr>
      <w:r w:rsidRPr="00F22EB6">
        <w:rPr>
          <w:b/>
          <w:bCs/>
        </w:rPr>
        <w:t>Edge Cases:</w:t>
      </w:r>
    </w:p>
    <w:p w:rsidR="00F22EB6" w:rsidRPr="00F22EB6" w:rsidRDefault="00F22EB6" w:rsidP="00F22EB6">
      <w:pPr>
        <w:numPr>
          <w:ilvl w:val="1"/>
          <w:numId w:val="22"/>
        </w:numPr>
      </w:pPr>
      <w:r w:rsidRPr="00F22EB6">
        <w:t>False claims of damage or delay (admins to review photo evidence and messages).</w:t>
      </w:r>
    </w:p>
    <w:p w:rsidR="00F22EB6" w:rsidRPr="00F22EB6" w:rsidRDefault="00F22EB6" w:rsidP="00F22EB6">
      <w:pPr>
        <w:numPr>
          <w:ilvl w:val="1"/>
          <w:numId w:val="22"/>
        </w:numPr>
      </w:pPr>
      <w:r w:rsidRPr="00F22EB6">
        <w:t>Lost or stolen tools (deposit forfeiture or user compensation).</w:t>
      </w:r>
    </w:p>
    <w:p w:rsidR="00F22EB6" w:rsidRPr="00F22EB6" w:rsidRDefault="00F22EB6" w:rsidP="00F22EB6">
      <w:pPr>
        <w:numPr>
          <w:ilvl w:val="1"/>
          <w:numId w:val="22"/>
        </w:numPr>
      </w:pPr>
      <w:r w:rsidRPr="00F22EB6">
        <w:t>Repeated disputes from the same user (blacklisting or temporary ban).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Tool Return Process</w:t>
      </w:r>
    </w:p>
    <w:p w:rsidR="00F22EB6" w:rsidRPr="00F22EB6" w:rsidRDefault="00F22EB6" w:rsidP="00F22EB6">
      <w:pPr>
        <w:numPr>
          <w:ilvl w:val="0"/>
          <w:numId w:val="23"/>
        </w:numPr>
      </w:pPr>
      <w:r w:rsidRPr="00F22EB6">
        <w:t>Tool return confirmation system for both parties.</w:t>
      </w:r>
    </w:p>
    <w:p w:rsidR="00F22EB6" w:rsidRPr="00F22EB6" w:rsidRDefault="00F22EB6" w:rsidP="00F22EB6">
      <w:pPr>
        <w:numPr>
          <w:ilvl w:val="0"/>
          <w:numId w:val="23"/>
        </w:numPr>
      </w:pPr>
      <w:r w:rsidRPr="00F22EB6">
        <w:t>Option for owners to inspect tools and confirm condition before final payment release.</w:t>
      </w:r>
    </w:p>
    <w:p w:rsidR="00F22EB6" w:rsidRPr="00F22EB6" w:rsidRDefault="00F22EB6" w:rsidP="00F22EB6">
      <w:pPr>
        <w:numPr>
          <w:ilvl w:val="0"/>
          <w:numId w:val="23"/>
        </w:numPr>
      </w:pPr>
      <w:r w:rsidRPr="00F22EB6">
        <w:rPr>
          <w:b/>
          <w:bCs/>
        </w:rPr>
        <w:t>Edge Cases:</w:t>
      </w:r>
    </w:p>
    <w:p w:rsidR="00F22EB6" w:rsidRPr="00F22EB6" w:rsidRDefault="00F22EB6" w:rsidP="00F22EB6">
      <w:pPr>
        <w:numPr>
          <w:ilvl w:val="1"/>
          <w:numId w:val="23"/>
        </w:numPr>
      </w:pPr>
      <w:r w:rsidRPr="00F22EB6">
        <w:t>Renter damages tool (partial or full deposit is withheld).</w:t>
      </w:r>
    </w:p>
    <w:p w:rsidR="00F22EB6" w:rsidRPr="00F22EB6" w:rsidRDefault="00F22EB6" w:rsidP="00F22EB6">
      <w:pPr>
        <w:numPr>
          <w:ilvl w:val="1"/>
          <w:numId w:val="23"/>
        </w:numPr>
      </w:pPr>
      <w:r w:rsidRPr="00F22EB6">
        <w:t>Late return without prior communication (late fees or penalties).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Search and Filter Tools</w:t>
      </w:r>
    </w:p>
    <w:p w:rsidR="00F22EB6" w:rsidRPr="00F22EB6" w:rsidRDefault="00F22EB6" w:rsidP="00F22EB6">
      <w:pPr>
        <w:numPr>
          <w:ilvl w:val="0"/>
          <w:numId w:val="24"/>
        </w:numPr>
      </w:pPr>
      <w:r w:rsidRPr="00F22EB6">
        <w:t>Users can filter tools by:</w:t>
      </w:r>
    </w:p>
    <w:p w:rsidR="00F22EB6" w:rsidRPr="00F22EB6" w:rsidRDefault="00F22EB6" w:rsidP="00F22EB6">
      <w:pPr>
        <w:numPr>
          <w:ilvl w:val="1"/>
          <w:numId w:val="24"/>
        </w:numPr>
      </w:pPr>
      <w:r w:rsidRPr="00F22EB6">
        <w:t>Location (proximity search).</w:t>
      </w:r>
    </w:p>
    <w:p w:rsidR="00F22EB6" w:rsidRPr="00F22EB6" w:rsidRDefault="00F22EB6" w:rsidP="00F22EB6">
      <w:pPr>
        <w:numPr>
          <w:ilvl w:val="1"/>
          <w:numId w:val="24"/>
        </w:numPr>
      </w:pPr>
      <w:r w:rsidRPr="00F22EB6">
        <w:lastRenderedPageBreak/>
        <w:t>Tool type and category.</w:t>
      </w:r>
    </w:p>
    <w:p w:rsidR="00F22EB6" w:rsidRPr="00F22EB6" w:rsidRDefault="00F22EB6" w:rsidP="00F22EB6">
      <w:pPr>
        <w:numPr>
          <w:ilvl w:val="1"/>
          <w:numId w:val="24"/>
        </w:numPr>
      </w:pPr>
      <w:r w:rsidRPr="00F22EB6">
        <w:t>Availability (date range).</w:t>
      </w:r>
    </w:p>
    <w:p w:rsidR="00F22EB6" w:rsidRPr="00F22EB6" w:rsidRDefault="00F22EB6" w:rsidP="00F22EB6">
      <w:pPr>
        <w:numPr>
          <w:ilvl w:val="1"/>
          <w:numId w:val="24"/>
        </w:numPr>
      </w:pPr>
      <w:r w:rsidRPr="00F22EB6">
        <w:t>Price range.</w:t>
      </w:r>
    </w:p>
    <w:p w:rsidR="00F22EB6" w:rsidRPr="00F22EB6" w:rsidRDefault="00F22EB6" w:rsidP="00F22EB6">
      <w:pPr>
        <w:numPr>
          <w:ilvl w:val="1"/>
          <w:numId w:val="24"/>
        </w:numPr>
      </w:pPr>
      <w:r w:rsidRPr="00F22EB6">
        <w:t>Rating.</w:t>
      </w:r>
    </w:p>
    <w:p w:rsidR="00F22EB6" w:rsidRPr="00F22EB6" w:rsidRDefault="00F22EB6" w:rsidP="00F22EB6">
      <w:pPr>
        <w:numPr>
          <w:ilvl w:val="0"/>
          <w:numId w:val="24"/>
        </w:numPr>
      </w:pPr>
      <w:r w:rsidRPr="00F22EB6">
        <w:rPr>
          <w:b/>
          <w:bCs/>
        </w:rPr>
        <w:t>Edge Cases:</w:t>
      </w:r>
    </w:p>
    <w:p w:rsidR="00F22EB6" w:rsidRPr="00F22EB6" w:rsidRDefault="00F22EB6" w:rsidP="00F22EB6">
      <w:pPr>
        <w:numPr>
          <w:ilvl w:val="1"/>
          <w:numId w:val="24"/>
        </w:numPr>
      </w:pPr>
      <w:r w:rsidRPr="00F22EB6">
        <w:t>Poor search results due to incorrect listings (user reporting system).</w:t>
      </w:r>
    </w:p>
    <w:p w:rsidR="00F22EB6" w:rsidRPr="00F22EB6" w:rsidRDefault="00F22EB6" w:rsidP="00F22EB6">
      <w:pPr>
        <w:rPr>
          <w:b/>
          <w:bCs/>
        </w:rPr>
      </w:pPr>
      <w:r w:rsidRPr="00F22EB6">
        <w:rPr>
          <w:b/>
          <w:bCs/>
        </w:rPr>
        <w:t>Admin Panel for Monitoring</w:t>
      </w:r>
    </w:p>
    <w:p w:rsidR="00F22EB6" w:rsidRPr="00F22EB6" w:rsidRDefault="00F22EB6" w:rsidP="00F22EB6">
      <w:pPr>
        <w:numPr>
          <w:ilvl w:val="0"/>
          <w:numId w:val="25"/>
        </w:numPr>
      </w:pPr>
      <w:r w:rsidRPr="00F22EB6">
        <w:t>Admin can:</w:t>
      </w:r>
    </w:p>
    <w:p w:rsidR="00F22EB6" w:rsidRPr="00F22EB6" w:rsidRDefault="00F22EB6" w:rsidP="00F22EB6">
      <w:pPr>
        <w:numPr>
          <w:ilvl w:val="1"/>
          <w:numId w:val="25"/>
        </w:numPr>
      </w:pPr>
      <w:r w:rsidRPr="00F22EB6">
        <w:t>Oversee user activity and review flagged content.</w:t>
      </w:r>
    </w:p>
    <w:p w:rsidR="00F22EB6" w:rsidRPr="00F22EB6" w:rsidRDefault="00F22EB6" w:rsidP="00F22EB6">
      <w:pPr>
        <w:numPr>
          <w:ilvl w:val="1"/>
          <w:numId w:val="25"/>
        </w:numPr>
      </w:pPr>
      <w:r w:rsidRPr="00F22EB6">
        <w:t>Set policies on cancellations, payments, and disputes.</w:t>
      </w:r>
    </w:p>
    <w:p w:rsidR="00F22EB6" w:rsidRPr="00F22EB6" w:rsidRDefault="00F22EB6" w:rsidP="00F22EB6">
      <w:pPr>
        <w:numPr>
          <w:ilvl w:val="1"/>
          <w:numId w:val="25"/>
        </w:numPr>
      </w:pPr>
      <w:r w:rsidRPr="00F22EB6">
        <w:t>Monitor rental activity and statistics.</w:t>
      </w:r>
    </w:p>
    <w:p w:rsidR="00F22EB6" w:rsidRPr="00F22EB6" w:rsidRDefault="00F22EB6" w:rsidP="00F22EB6">
      <w:pPr>
        <w:numPr>
          <w:ilvl w:val="1"/>
          <w:numId w:val="25"/>
        </w:numPr>
      </w:pPr>
      <w:r w:rsidRPr="00F22EB6">
        <w:t>Handle legal concerns (data privacy, fraud).</w:t>
      </w:r>
    </w:p>
    <w:p w:rsidR="00F22EB6" w:rsidRPr="00F22EB6" w:rsidRDefault="00F22EB6" w:rsidP="00F22EB6">
      <w:pPr>
        <w:numPr>
          <w:ilvl w:val="0"/>
          <w:numId w:val="25"/>
        </w:numPr>
      </w:pPr>
      <w:r w:rsidRPr="00F22EB6">
        <w:rPr>
          <w:b/>
          <w:bCs/>
        </w:rPr>
        <w:t>Edge Cases:</w:t>
      </w:r>
    </w:p>
    <w:p w:rsidR="00F22EB6" w:rsidRPr="00F22EB6" w:rsidRDefault="00F22EB6" w:rsidP="00F22EB6">
      <w:pPr>
        <w:numPr>
          <w:ilvl w:val="1"/>
          <w:numId w:val="25"/>
        </w:numPr>
      </w:pPr>
      <w:r w:rsidRPr="00F22EB6">
        <w:t>Admin receives too many dispute requests (automated or delegated system).</w:t>
      </w:r>
    </w:p>
    <w:p w:rsidR="00F22EB6" w:rsidRPr="00F22EB6" w:rsidRDefault="00F22EB6" w:rsidP="00F22EB6">
      <w:pPr>
        <w:numPr>
          <w:ilvl w:val="1"/>
          <w:numId w:val="25"/>
        </w:numPr>
      </w:pPr>
      <w:r w:rsidRPr="00F22EB6">
        <w:t>Tool owner repeatedly lists damaged tools (tool quality checks, bans).</w:t>
      </w:r>
    </w:p>
    <w:p w:rsidR="00F22EB6" w:rsidRDefault="00F22EB6" w:rsidP="00F22EB6"/>
    <w:p w:rsidR="003A6347" w:rsidRDefault="003A6347" w:rsidP="00F22EB6"/>
    <w:p w:rsidR="003A6347" w:rsidRDefault="003A6347" w:rsidP="00F22EB6"/>
    <w:p w:rsidR="003A6347" w:rsidRDefault="003A6347" w:rsidP="00F22EB6"/>
    <w:p w:rsidR="003A6347" w:rsidRDefault="003A6347" w:rsidP="00F22EB6"/>
    <w:p w:rsidR="003A6347" w:rsidRDefault="003A6347" w:rsidP="00F22EB6"/>
    <w:p w:rsidR="003A6347" w:rsidRDefault="003A6347" w:rsidP="00F22EB6"/>
    <w:p w:rsidR="003A6347" w:rsidRDefault="003A6347" w:rsidP="00F22EB6"/>
    <w:p w:rsidR="003A6347" w:rsidRPr="003A6347" w:rsidRDefault="003A6347" w:rsidP="003A6347">
      <w:pPr>
        <w:rPr>
          <w:b/>
          <w:bCs/>
        </w:rPr>
      </w:pPr>
      <w:r w:rsidRPr="003A6347">
        <w:rPr>
          <w:b/>
          <w:bCs/>
        </w:rPr>
        <w:lastRenderedPageBreak/>
        <w:t>Classes:</w:t>
      </w:r>
    </w:p>
    <w:p w:rsidR="003A6347" w:rsidRPr="003A6347" w:rsidRDefault="003A6347" w:rsidP="003A6347">
      <w:pPr>
        <w:numPr>
          <w:ilvl w:val="0"/>
          <w:numId w:val="28"/>
        </w:numPr>
      </w:pPr>
      <w:r w:rsidRPr="003A6347">
        <w:rPr>
          <w:b/>
          <w:bCs/>
        </w:rPr>
        <w:t>User</w:t>
      </w:r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Attributes: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- </w:t>
      </w:r>
      <w:proofErr w:type="spellStart"/>
      <w:r w:rsidRPr="003A6347">
        <w:t>userID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- name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- email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- password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- role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- </w:t>
      </w:r>
      <w:proofErr w:type="spellStart"/>
      <w:r w:rsidRPr="003A6347">
        <w:t>profilePhoto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- </w:t>
      </w:r>
      <w:proofErr w:type="spellStart"/>
      <w:r w:rsidRPr="003A6347">
        <w:t>contactDetails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- </w:t>
      </w:r>
      <w:proofErr w:type="spellStart"/>
      <w:r w:rsidRPr="003A6347">
        <w:t>rentalHistory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ratings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reviews</w:t>
      </w:r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Methods: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gramStart"/>
      <w:r w:rsidRPr="003A6347">
        <w:t>login(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gramStart"/>
      <w:r w:rsidRPr="003A6347">
        <w:t>register(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updateProfile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viewHistory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rateUser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sendMessage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0"/>
          <w:numId w:val="28"/>
        </w:numPr>
      </w:pPr>
      <w:r w:rsidRPr="003A6347">
        <w:rPr>
          <w:b/>
          <w:bCs/>
        </w:rPr>
        <w:t>Tool</w:t>
      </w:r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Attributes: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- </w:t>
      </w:r>
      <w:proofErr w:type="spellStart"/>
      <w:r w:rsidRPr="003A6347">
        <w:t>toolID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lastRenderedPageBreak/>
        <w:t>+ name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description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category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condition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pricePerDay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pricePerWeek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pricePerMonth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availability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location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- owner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ratings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reviews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securityDeposit</w:t>
      </w:r>
      <w:proofErr w:type="spellEnd"/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Methods: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createListing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updateListing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viewAvailability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bookTool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updateAvailability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rateTool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0"/>
          <w:numId w:val="28"/>
        </w:numPr>
      </w:pPr>
      <w:r w:rsidRPr="003A6347">
        <w:rPr>
          <w:b/>
          <w:bCs/>
        </w:rPr>
        <w:t>Rental</w:t>
      </w:r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Attributes: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- </w:t>
      </w:r>
      <w:proofErr w:type="spellStart"/>
      <w:r w:rsidRPr="003A6347">
        <w:t>rentalID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lastRenderedPageBreak/>
        <w:t>- renter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- tool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startDate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endDate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status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paymentStatus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securityDepositStatus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rentalCost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pickupMethod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deliveryMethod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lateFees</w:t>
      </w:r>
      <w:proofErr w:type="spellEnd"/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Methods: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createRental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cancelRental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approveRental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rejectRental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returnTool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paySecurityDeposit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0"/>
          <w:numId w:val="28"/>
        </w:numPr>
      </w:pPr>
      <w:r w:rsidRPr="003A6347">
        <w:rPr>
          <w:b/>
          <w:bCs/>
        </w:rPr>
        <w:t>Payment</w:t>
      </w:r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Attributes: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- </w:t>
      </w:r>
      <w:proofErr w:type="spellStart"/>
      <w:r w:rsidRPr="003A6347">
        <w:t>paymentID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amount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paymentDate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lastRenderedPageBreak/>
        <w:t xml:space="preserve">+ </w:t>
      </w:r>
      <w:proofErr w:type="spellStart"/>
      <w:r w:rsidRPr="003A6347">
        <w:t>paymentMethod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paymentStatus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securityDeposit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- </w:t>
      </w:r>
      <w:proofErr w:type="spellStart"/>
      <w:r w:rsidRPr="003A6347">
        <w:t>transactionID</w:t>
      </w:r>
      <w:proofErr w:type="spellEnd"/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Methods: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processPayment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refundPayment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applyLateFees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0"/>
          <w:numId w:val="28"/>
        </w:numPr>
      </w:pPr>
      <w:r w:rsidRPr="003A6347">
        <w:rPr>
          <w:b/>
          <w:bCs/>
        </w:rPr>
        <w:t>Review</w:t>
      </w:r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Attributes: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- </w:t>
      </w:r>
      <w:proofErr w:type="spellStart"/>
      <w:r w:rsidRPr="003A6347">
        <w:t>reviewID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rating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comment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r w:rsidRPr="003A6347">
        <w:t>reviewDate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- user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- tool</w:t>
      </w:r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Methods: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addReview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flagReview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viewReview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0"/>
          <w:numId w:val="28"/>
        </w:numPr>
      </w:pPr>
      <w:r w:rsidRPr="003A6347">
        <w:rPr>
          <w:b/>
          <w:bCs/>
        </w:rPr>
        <w:t>Admin</w:t>
      </w:r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Attributes: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- </w:t>
      </w:r>
      <w:proofErr w:type="spellStart"/>
      <w:r w:rsidRPr="003A6347">
        <w:t>adminID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lastRenderedPageBreak/>
        <w:t>+ name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email</w:t>
      </w:r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Methods: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monitorActivity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resolveDispute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manageUser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removeListing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0"/>
          <w:numId w:val="28"/>
        </w:numPr>
      </w:pPr>
      <w:r w:rsidRPr="003A6347">
        <w:rPr>
          <w:b/>
          <w:bCs/>
        </w:rPr>
        <w:t>Message</w:t>
      </w:r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Attributes: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- </w:t>
      </w:r>
      <w:proofErr w:type="spellStart"/>
      <w:r w:rsidRPr="003A6347">
        <w:t>messageID</w:t>
      </w:r>
      <w:proofErr w:type="spellEnd"/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- sender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- receiver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content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>+ timestamp</w:t>
      </w:r>
    </w:p>
    <w:p w:rsidR="003A6347" w:rsidRPr="003A6347" w:rsidRDefault="003A6347" w:rsidP="003A6347">
      <w:pPr>
        <w:numPr>
          <w:ilvl w:val="1"/>
          <w:numId w:val="28"/>
        </w:numPr>
      </w:pPr>
      <w:r w:rsidRPr="003A6347">
        <w:t>Methods: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sendMessage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numPr>
          <w:ilvl w:val="2"/>
          <w:numId w:val="28"/>
        </w:numPr>
      </w:pPr>
      <w:r w:rsidRPr="003A6347">
        <w:t xml:space="preserve">+ </w:t>
      </w:r>
      <w:proofErr w:type="spellStart"/>
      <w:proofErr w:type="gramStart"/>
      <w:r w:rsidRPr="003A6347">
        <w:t>receiveMessage</w:t>
      </w:r>
      <w:proofErr w:type="spellEnd"/>
      <w:r w:rsidRPr="003A6347">
        <w:t>(</w:t>
      </w:r>
      <w:proofErr w:type="gramEnd"/>
      <w:r w:rsidRPr="003A6347">
        <w:t>)</w:t>
      </w:r>
    </w:p>
    <w:p w:rsidR="003A6347" w:rsidRPr="003A6347" w:rsidRDefault="003A6347" w:rsidP="003A6347">
      <w:pPr>
        <w:rPr>
          <w:b/>
          <w:bCs/>
        </w:rPr>
      </w:pPr>
      <w:r w:rsidRPr="003A6347">
        <w:rPr>
          <w:b/>
          <w:bCs/>
        </w:rPr>
        <w:t>Relationships:</w:t>
      </w:r>
    </w:p>
    <w:p w:rsidR="003A6347" w:rsidRPr="003A6347" w:rsidRDefault="003A6347" w:rsidP="003A6347">
      <w:pPr>
        <w:numPr>
          <w:ilvl w:val="0"/>
          <w:numId w:val="29"/>
        </w:numPr>
      </w:pPr>
      <w:r w:rsidRPr="003A6347">
        <w:rPr>
          <w:b/>
          <w:bCs/>
        </w:rPr>
        <w:t>User</w:t>
      </w:r>
      <w:r w:rsidRPr="003A6347">
        <w:t> has a one-to-many relationship with </w:t>
      </w:r>
      <w:r w:rsidRPr="003A6347">
        <w:rPr>
          <w:b/>
          <w:bCs/>
        </w:rPr>
        <w:t>Tool</w:t>
      </w:r>
      <w:r w:rsidRPr="003A6347">
        <w:t> (A user can own multiple tools).</w:t>
      </w:r>
    </w:p>
    <w:p w:rsidR="003A6347" w:rsidRPr="003A6347" w:rsidRDefault="003A6347" w:rsidP="003A6347">
      <w:pPr>
        <w:numPr>
          <w:ilvl w:val="0"/>
          <w:numId w:val="29"/>
        </w:numPr>
      </w:pPr>
      <w:r w:rsidRPr="003A6347">
        <w:rPr>
          <w:b/>
          <w:bCs/>
        </w:rPr>
        <w:t>User</w:t>
      </w:r>
      <w:r w:rsidRPr="003A6347">
        <w:t> can rent multiple </w:t>
      </w:r>
      <w:r w:rsidRPr="003A6347">
        <w:rPr>
          <w:b/>
          <w:bCs/>
        </w:rPr>
        <w:t>Tools</w:t>
      </w:r>
      <w:r w:rsidRPr="003A6347">
        <w:t> through </w:t>
      </w:r>
      <w:r w:rsidRPr="003A6347">
        <w:rPr>
          <w:b/>
          <w:bCs/>
        </w:rPr>
        <w:t>Rental</w:t>
      </w:r>
      <w:r w:rsidRPr="003A6347">
        <w:t> (many-to-many relationship, mediated by the Rental class).</w:t>
      </w:r>
    </w:p>
    <w:p w:rsidR="003A6347" w:rsidRPr="003A6347" w:rsidRDefault="003A6347" w:rsidP="003A6347">
      <w:pPr>
        <w:numPr>
          <w:ilvl w:val="0"/>
          <w:numId w:val="29"/>
        </w:numPr>
      </w:pPr>
      <w:r w:rsidRPr="003A6347">
        <w:rPr>
          <w:b/>
          <w:bCs/>
        </w:rPr>
        <w:t>User</w:t>
      </w:r>
      <w:r w:rsidRPr="003A6347">
        <w:t> can make multiple </w:t>
      </w:r>
      <w:r w:rsidRPr="003A6347">
        <w:rPr>
          <w:b/>
          <w:bCs/>
        </w:rPr>
        <w:t>Payments</w:t>
      </w:r>
      <w:r w:rsidRPr="003A6347">
        <w:t> for </w:t>
      </w:r>
      <w:r w:rsidRPr="003A6347">
        <w:rPr>
          <w:b/>
          <w:bCs/>
        </w:rPr>
        <w:t>Rentals</w:t>
      </w:r>
      <w:r w:rsidRPr="003A6347">
        <w:t>.</w:t>
      </w:r>
    </w:p>
    <w:p w:rsidR="003A6347" w:rsidRPr="003A6347" w:rsidRDefault="003A6347" w:rsidP="003A6347">
      <w:pPr>
        <w:numPr>
          <w:ilvl w:val="0"/>
          <w:numId w:val="29"/>
        </w:numPr>
      </w:pPr>
      <w:r w:rsidRPr="003A6347">
        <w:rPr>
          <w:b/>
          <w:bCs/>
        </w:rPr>
        <w:t>User</w:t>
      </w:r>
      <w:r w:rsidRPr="003A6347">
        <w:t> can leave </w:t>
      </w:r>
      <w:r w:rsidRPr="003A6347">
        <w:rPr>
          <w:b/>
          <w:bCs/>
        </w:rPr>
        <w:t>Reviews</w:t>
      </w:r>
      <w:r w:rsidRPr="003A6347">
        <w:t> for both </w:t>
      </w:r>
      <w:r w:rsidRPr="003A6347">
        <w:rPr>
          <w:b/>
          <w:bCs/>
        </w:rPr>
        <w:t>Tools</w:t>
      </w:r>
      <w:r w:rsidRPr="003A6347">
        <w:t> and </w:t>
      </w:r>
      <w:r w:rsidRPr="003A6347">
        <w:rPr>
          <w:b/>
          <w:bCs/>
        </w:rPr>
        <w:t>Users</w:t>
      </w:r>
      <w:r w:rsidRPr="003A6347">
        <w:t>.</w:t>
      </w:r>
    </w:p>
    <w:p w:rsidR="003A6347" w:rsidRPr="003A6347" w:rsidRDefault="003A6347" w:rsidP="003A6347">
      <w:pPr>
        <w:numPr>
          <w:ilvl w:val="0"/>
          <w:numId w:val="29"/>
        </w:numPr>
      </w:pPr>
      <w:r w:rsidRPr="003A6347">
        <w:rPr>
          <w:b/>
          <w:bCs/>
        </w:rPr>
        <w:lastRenderedPageBreak/>
        <w:t>Admin</w:t>
      </w:r>
      <w:r w:rsidRPr="003A6347">
        <w:t> monitors </w:t>
      </w:r>
      <w:r w:rsidRPr="003A6347">
        <w:rPr>
          <w:b/>
          <w:bCs/>
        </w:rPr>
        <w:t>Users</w:t>
      </w:r>
      <w:r w:rsidRPr="003A6347">
        <w:t>, </w:t>
      </w:r>
      <w:r w:rsidRPr="003A6347">
        <w:rPr>
          <w:b/>
          <w:bCs/>
        </w:rPr>
        <w:t>Tools</w:t>
      </w:r>
      <w:r w:rsidRPr="003A6347">
        <w:t>, and </w:t>
      </w:r>
      <w:r w:rsidRPr="003A6347">
        <w:rPr>
          <w:b/>
          <w:bCs/>
        </w:rPr>
        <w:t>Rentals</w:t>
      </w:r>
      <w:r w:rsidRPr="003A6347">
        <w:t>, and can resolve disputes.</w:t>
      </w:r>
    </w:p>
    <w:p w:rsidR="003A6347" w:rsidRPr="003A6347" w:rsidRDefault="003A6347" w:rsidP="003A6347">
      <w:pPr>
        <w:numPr>
          <w:ilvl w:val="0"/>
          <w:numId w:val="29"/>
        </w:numPr>
      </w:pPr>
      <w:r w:rsidRPr="003A6347">
        <w:rPr>
          <w:b/>
          <w:bCs/>
        </w:rPr>
        <w:t>Message</w:t>
      </w:r>
      <w:r w:rsidRPr="003A6347">
        <w:t> is associated with </w:t>
      </w:r>
      <w:r w:rsidRPr="003A6347">
        <w:rPr>
          <w:b/>
          <w:bCs/>
        </w:rPr>
        <w:t>User</w:t>
      </w:r>
      <w:r w:rsidRPr="003A6347">
        <w:t> (one-to-many: a user can send multiple messages).</w:t>
      </w:r>
    </w:p>
    <w:p w:rsidR="003A6347" w:rsidRPr="003A6347" w:rsidRDefault="003A6347" w:rsidP="003A6347">
      <w:pPr>
        <w:rPr>
          <w:b/>
          <w:bCs/>
        </w:rPr>
      </w:pPr>
      <w:r w:rsidRPr="003A6347">
        <w:rPr>
          <w:b/>
          <w:bCs/>
        </w:rPr>
        <w:t>Visibility Guidelines:</w:t>
      </w:r>
    </w:p>
    <w:p w:rsidR="003A6347" w:rsidRPr="003A6347" w:rsidRDefault="003A6347" w:rsidP="003A6347">
      <w:pPr>
        <w:numPr>
          <w:ilvl w:val="0"/>
          <w:numId w:val="30"/>
        </w:numPr>
      </w:pPr>
      <w:r w:rsidRPr="003A6347">
        <w:t>Use </w:t>
      </w:r>
      <w:r w:rsidRPr="003A6347">
        <w:rPr>
          <w:b/>
          <w:bCs/>
        </w:rPr>
        <w:t>+ (Public)</w:t>
      </w:r>
      <w:r w:rsidRPr="003A6347">
        <w:t> for methods and attributes that need to be accessed by other classes or users (e.g., </w:t>
      </w:r>
      <w:proofErr w:type="gramStart"/>
      <w:r w:rsidRPr="003A6347">
        <w:t>login(</w:t>
      </w:r>
      <w:proofErr w:type="gramEnd"/>
      <w:r w:rsidRPr="003A6347">
        <w:t>), name, </w:t>
      </w:r>
      <w:proofErr w:type="spellStart"/>
      <w:r w:rsidRPr="003A6347">
        <w:t>sendMessage</w:t>
      </w:r>
      <w:proofErr w:type="spellEnd"/>
      <w:r w:rsidRPr="003A6347">
        <w:t>()).</w:t>
      </w:r>
    </w:p>
    <w:p w:rsidR="003A6347" w:rsidRPr="003A6347" w:rsidRDefault="003A6347" w:rsidP="003A6347">
      <w:pPr>
        <w:numPr>
          <w:ilvl w:val="0"/>
          <w:numId w:val="30"/>
        </w:numPr>
      </w:pPr>
      <w:r w:rsidRPr="003A6347">
        <w:t>Use </w:t>
      </w:r>
      <w:r w:rsidRPr="003A6347">
        <w:rPr>
          <w:b/>
          <w:bCs/>
        </w:rPr>
        <w:t>- (Private)</w:t>
      </w:r>
      <w:r w:rsidRPr="003A6347">
        <w:t> for internal attributes or methods that shouldn't be directly accessed (e.g., </w:t>
      </w:r>
      <w:proofErr w:type="spellStart"/>
      <w:r w:rsidRPr="003A6347">
        <w:t>userID</w:t>
      </w:r>
      <w:proofErr w:type="spellEnd"/>
      <w:r w:rsidRPr="003A6347">
        <w:t>, password, </w:t>
      </w:r>
      <w:proofErr w:type="spellStart"/>
      <w:r w:rsidRPr="003A6347">
        <w:t>transactionID</w:t>
      </w:r>
      <w:proofErr w:type="spellEnd"/>
      <w:r w:rsidRPr="003A6347">
        <w:t>).</w:t>
      </w:r>
    </w:p>
    <w:p w:rsidR="003A6347" w:rsidRPr="00F22EB6" w:rsidRDefault="003A6347" w:rsidP="003A6347"/>
    <w:sectPr w:rsidR="003A6347" w:rsidRPr="00F22EB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3C9A" w:rsidRDefault="00BE3C9A">
      <w:pPr>
        <w:spacing w:line="240" w:lineRule="auto"/>
      </w:pPr>
      <w:r>
        <w:separator/>
      </w:r>
    </w:p>
  </w:endnote>
  <w:endnote w:type="continuationSeparator" w:id="0">
    <w:p w:rsidR="00BE3C9A" w:rsidRDefault="00BE3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3C9A" w:rsidRDefault="00BE3C9A">
      <w:pPr>
        <w:spacing w:line="240" w:lineRule="auto"/>
      </w:pPr>
      <w:r>
        <w:separator/>
      </w:r>
    </w:p>
  </w:footnote>
  <w:footnote w:type="continuationSeparator" w:id="0">
    <w:p w:rsidR="00BE3C9A" w:rsidRDefault="00BE3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66C3F" w:rsidRDefault="00000000">
    <w:pPr>
      <w:pStyle w:val="Header"/>
    </w:pPr>
    <w:sdt>
      <w:sdtPr>
        <w:id w:val="1568531701"/>
        <w:placeholder>
          <w:docPart w:val="816B92E60587B547AA0FCD2E626594D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22EB6">
          <w:t>Lendditt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66C3F" w:rsidRDefault="00000000">
    <w:pPr>
      <w:pStyle w:val="Header"/>
    </w:pPr>
    <w:sdt>
      <w:sdtPr>
        <w:id w:val="-348181431"/>
        <w:placeholder>
          <w:docPart w:val="3FC1BF1040CF8441B7D60F9FD49B7C3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22EB6">
          <w:t>Lendditt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C1AAD"/>
    <w:multiLevelType w:val="multilevel"/>
    <w:tmpl w:val="1AC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A912E1"/>
    <w:multiLevelType w:val="multilevel"/>
    <w:tmpl w:val="EF5E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C07BA"/>
    <w:multiLevelType w:val="multilevel"/>
    <w:tmpl w:val="2816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55FC4"/>
    <w:multiLevelType w:val="multilevel"/>
    <w:tmpl w:val="73C2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9A2F85"/>
    <w:multiLevelType w:val="multilevel"/>
    <w:tmpl w:val="7714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9E44C9"/>
    <w:multiLevelType w:val="multilevel"/>
    <w:tmpl w:val="057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61E89"/>
    <w:multiLevelType w:val="multilevel"/>
    <w:tmpl w:val="35D4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A2BAA"/>
    <w:multiLevelType w:val="multilevel"/>
    <w:tmpl w:val="CD8E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40C36"/>
    <w:multiLevelType w:val="multilevel"/>
    <w:tmpl w:val="40B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7682A"/>
    <w:multiLevelType w:val="multilevel"/>
    <w:tmpl w:val="CA0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2593A"/>
    <w:multiLevelType w:val="multilevel"/>
    <w:tmpl w:val="B14C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90216"/>
    <w:multiLevelType w:val="multilevel"/>
    <w:tmpl w:val="8A52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B1B5787"/>
    <w:multiLevelType w:val="multilevel"/>
    <w:tmpl w:val="4572ABF8"/>
    <w:numStyleLink w:val="MLAOutline"/>
  </w:abstractNum>
  <w:abstractNum w:abstractNumId="25" w15:restartNumberingAfterBreak="0">
    <w:nsid w:val="648E73A6"/>
    <w:multiLevelType w:val="multilevel"/>
    <w:tmpl w:val="FEF4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A35BD"/>
    <w:multiLevelType w:val="multilevel"/>
    <w:tmpl w:val="B4C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96149B"/>
    <w:multiLevelType w:val="multilevel"/>
    <w:tmpl w:val="4FFE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A23038"/>
    <w:multiLevelType w:val="multilevel"/>
    <w:tmpl w:val="4538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B65F3"/>
    <w:multiLevelType w:val="multilevel"/>
    <w:tmpl w:val="CCB2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618786">
    <w:abstractNumId w:val="9"/>
  </w:num>
  <w:num w:numId="2" w16cid:durableId="829828076">
    <w:abstractNumId w:val="7"/>
  </w:num>
  <w:num w:numId="3" w16cid:durableId="570508028">
    <w:abstractNumId w:val="6"/>
  </w:num>
  <w:num w:numId="4" w16cid:durableId="1648782901">
    <w:abstractNumId w:val="5"/>
  </w:num>
  <w:num w:numId="5" w16cid:durableId="594360676">
    <w:abstractNumId w:val="4"/>
  </w:num>
  <w:num w:numId="6" w16cid:durableId="1053844773">
    <w:abstractNumId w:val="8"/>
  </w:num>
  <w:num w:numId="7" w16cid:durableId="350497612">
    <w:abstractNumId w:val="3"/>
  </w:num>
  <w:num w:numId="8" w16cid:durableId="332300194">
    <w:abstractNumId w:val="2"/>
  </w:num>
  <w:num w:numId="9" w16cid:durableId="1363551272">
    <w:abstractNumId w:val="1"/>
  </w:num>
  <w:num w:numId="10" w16cid:durableId="1817601972">
    <w:abstractNumId w:val="0"/>
  </w:num>
  <w:num w:numId="11" w16cid:durableId="1924990554">
    <w:abstractNumId w:val="14"/>
  </w:num>
  <w:num w:numId="12" w16cid:durableId="1069425760">
    <w:abstractNumId w:val="23"/>
  </w:num>
  <w:num w:numId="13" w16cid:durableId="1012340409">
    <w:abstractNumId w:val="24"/>
  </w:num>
  <w:num w:numId="14" w16cid:durableId="1032538442">
    <w:abstractNumId w:val="15"/>
  </w:num>
  <w:num w:numId="15" w16cid:durableId="1796217152">
    <w:abstractNumId w:val="25"/>
  </w:num>
  <w:num w:numId="16" w16cid:durableId="1164007243">
    <w:abstractNumId w:val="26"/>
  </w:num>
  <w:num w:numId="17" w16cid:durableId="54085282">
    <w:abstractNumId w:val="17"/>
  </w:num>
  <w:num w:numId="18" w16cid:durableId="873889094">
    <w:abstractNumId w:val="11"/>
  </w:num>
  <w:num w:numId="19" w16cid:durableId="1263760131">
    <w:abstractNumId w:val="18"/>
  </w:num>
  <w:num w:numId="20" w16cid:durableId="1928535782">
    <w:abstractNumId w:val="12"/>
  </w:num>
  <w:num w:numId="21" w16cid:durableId="1065178453">
    <w:abstractNumId w:val="13"/>
  </w:num>
  <w:num w:numId="22" w16cid:durableId="134297683">
    <w:abstractNumId w:val="28"/>
  </w:num>
  <w:num w:numId="23" w16cid:durableId="1987274346">
    <w:abstractNumId w:val="29"/>
  </w:num>
  <w:num w:numId="24" w16cid:durableId="409159063">
    <w:abstractNumId w:val="19"/>
  </w:num>
  <w:num w:numId="25" w16cid:durableId="1610353881">
    <w:abstractNumId w:val="10"/>
  </w:num>
  <w:num w:numId="26" w16cid:durableId="1425686145">
    <w:abstractNumId w:val="22"/>
  </w:num>
  <w:num w:numId="27" w16cid:durableId="1570769093">
    <w:abstractNumId w:val="16"/>
  </w:num>
  <w:num w:numId="28" w16cid:durableId="942569231">
    <w:abstractNumId w:val="27"/>
  </w:num>
  <w:num w:numId="29" w16cid:durableId="351303295">
    <w:abstractNumId w:val="21"/>
  </w:num>
  <w:num w:numId="30" w16cid:durableId="16208386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B6"/>
    <w:rsid w:val="000752E2"/>
    <w:rsid w:val="003A6347"/>
    <w:rsid w:val="004A3ED8"/>
    <w:rsid w:val="00566C3F"/>
    <w:rsid w:val="00BE3C9A"/>
    <w:rsid w:val="00F2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47FE7"/>
  <w15:chartTrackingRefBased/>
  <w15:docId w15:val="{26E2F97D-7C4D-5544-B071-3BCC8781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er/Library/Containers/com.microsoft.Word/Data/Library/Application%20Support/Microsoft/Office/16.0/DTS/en-US%7b199E3237-7CC6-8F45-B264-2DD5D5A6119A%7d/%7bE57E4B3E-21D8-EA41-A7B6-9610DB10DE26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16B92E60587B547AA0FCD2E62659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DAB10-D044-8346-BDA2-CE734FD56533}"/>
      </w:docPartPr>
      <w:docPartBody>
        <w:p w:rsidR="00000000" w:rsidRDefault="00000000">
          <w:pPr>
            <w:pStyle w:val="816B92E60587B547AA0FCD2E626594DF"/>
          </w:pPr>
          <w:r>
            <w:t>Row Heading</w:t>
          </w:r>
        </w:p>
      </w:docPartBody>
    </w:docPart>
    <w:docPart>
      <w:docPartPr>
        <w:name w:val="3FC1BF1040CF8441B7D60F9FD49B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B2E4-5686-A444-A920-FF604F4A3636}"/>
      </w:docPartPr>
      <w:docPartBody>
        <w:p w:rsidR="00000000" w:rsidRDefault="00000000">
          <w:pPr>
            <w:pStyle w:val="3FC1BF1040CF8441B7D60F9FD49B7C33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19"/>
    <w:rsid w:val="00146519"/>
    <w:rsid w:val="004A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5734CEAB72C4595CBFAD5B88CFE75">
    <w:name w:val="DFF5734CEAB72C4595CBFAD5B88CFE75"/>
  </w:style>
  <w:style w:type="paragraph" w:customStyle="1" w:styleId="690F5A227CA76C4A9022404092E11D30">
    <w:name w:val="690F5A227CA76C4A9022404092E11D30"/>
  </w:style>
  <w:style w:type="paragraph" w:customStyle="1" w:styleId="AED87FBE026B6B499C472B60A1C65D01">
    <w:name w:val="AED87FBE026B6B499C472B60A1C65D01"/>
  </w:style>
  <w:style w:type="paragraph" w:customStyle="1" w:styleId="31AB32F7466A8E4DB3C09EE25F9AA41D">
    <w:name w:val="31AB32F7466A8E4DB3C09EE25F9AA41D"/>
  </w:style>
  <w:style w:type="paragraph" w:customStyle="1" w:styleId="31EF65C4C3194C46AA6BF08F31ACCD12">
    <w:name w:val="31EF65C4C3194C46AA6BF08F31ACCD12"/>
  </w:style>
  <w:style w:type="paragraph" w:customStyle="1" w:styleId="818C440437DFF24BA1994F19226F5CB5">
    <w:name w:val="818C440437DFF24BA1994F19226F5CB5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851A5307BEA0A145A7D5E3A6CA874985">
    <w:name w:val="851A5307BEA0A145A7D5E3A6CA874985"/>
  </w:style>
  <w:style w:type="paragraph" w:customStyle="1" w:styleId="A43BB760B03B25418EE9A1243B4F254E">
    <w:name w:val="A43BB760B03B25418EE9A1243B4F254E"/>
  </w:style>
  <w:style w:type="paragraph" w:customStyle="1" w:styleId="92DB58B1B1F6F846B248678A355563A2">
    <w:name w:val="92DB58B1B1F6F846B248678A355563A2"/>
  </w:style>
  <w:style w:type="paragraph" w:customStyle="1" w:styleId="4B2E046C632F8346A613258CCE420BEB">
    <w:name w:val="4B2E046C632F8346A613258CCE420BEB"/>
  </w:style>
  <w:style w:type="paragraph" w:customStyle="1" w:styleId="C28C676E4094A744B489D884F803FD55">
    <w:name w:val="C28C676E4094A744B489D884F803FD55"/>
  </w:style>
  <w:style w:type="paragraph" w:customStyle="1" w:styleId="96BDC0224E55C745956F4492AD6D6BD6">
    <w:name w:val="96BDC0224E55C745956F4492AD6D6BD6"/>
  </w:style>
  <w:style w:type="paragraph" w:customStyle="1" w:styleId="816B92E60587B547AA0FCD2E626594DF">
    <w:name w:val="816B92E60587B547AA0FCD2E626594DF"/>
  </w:style>
  <w:style w:type="paragraph" w:customStyle="1" w:styleId="3FC1BF1040CF8441B7D60F9FD49B7C33">
    <w:name w:val="3FC1BF1040CF8441B7D60F9FD49B7C33"/>
  </w:style>
  <w:style w:type="paragraph" w:customStyle="1" w:styleId="D230A9139207494188231DB0C37061E0">
    <w:name w:val="D230A9139207494188231DB0C37061E0"/>
  </w:style>
  <w:style w:type="paragraph" w:customStyle="1" w:styleId="FB267DDC02223543ADE28C2CCD6CF479">
    <w:name w:val="FB267DDC02223543ADE28C2CCD6CF479"/>
  </w:style>
  <w:style w:type="paragraph" w:customStyle="1" w:styleId="5AA8018A9031384C82FCB9995E3CDA03">
    <w:name w:val="5AA8018A9031384C82FCB9995E3CDA03"/>
  </w:style>
  <w:style w:type="paragraph" w:customStyle="1" w:styleId="6263DD4B558E1B4EA6CDB37AA9B75F29">
    <w:name w:val="6263DD4B558E1B4EA6CDB37AA9B75F29"/>
  </w:style>
  <w:style w:type="paragraph" w:customStyle="1" w:styleId="B56B0CC4ACED854C9D963E20E4739A59">
    <w:name w:val="B56B0CC4ACED854C9D963E20E4739A59"/>
  </w:style>
  <w:style w:type="paragraph" w:customStyle="1" w:styleId="05F0BBE100431346A567BDC19B996F12">
    <w:name w:val="05F0BBE100431346A567BDC19B996F12"/>
  </w:style>
  <w:style w:type="paragraph" w:customStyle="1" w:styleId="323243D4DA6D584EA9A9B0C370DF5586">
    <w:name w:val="323243D4DA6D584EA9A9B0C370DF5586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95BE90031D2C748ADCD58BC39E3445F">
    <w:name w:val="F95BE90031D2C748ADCD58BC39E344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Lendditt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13</TotalTime>
  <Pages>12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Omer Ahmed</dc:creator>
  <cp:keywords/>
  <dc:description/>
  <cp:lastModifiedBy>Khan, Omer Ahmed</cp:lastModifiedBy>
  <cp:revision>1</cp:revision>
  <dcterms:created xsi:type="dcterms:W3CDTF">2024-09-10T14:38:00Z</dcterms:created>
  <dcterms:modified xsi:type="dcterms:W3CDTF">2024-09-10T17:39:00Z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